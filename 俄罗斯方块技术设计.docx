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3586" w:rsidRDefault="00A43FBE" w:rsidP="00A43FBE">
      <w:pPr>
        <w:pStyle w:val="1"/>
      </w:pPr>
      <w:r>
        <w:rPr>
          <w:rFonts w:hint="eastAsia"/>
        </w:rPr>
        <w:t>俄罗斯方块技术设计</w:t>
      </w:r>
    </w:p>
    <w:p w:rsidR="00B6165F" w:rsidRDefault="00B6165F" w:rsidP="00B6165F">
      <w:r>
        <w:rPr>
          <w:rFonts w:hint="eastAsia"/>
        </w:rPr>
        <w:t>1</w:t>
      </w:r>
      <w:r>
        <w:t xml:space="preserve">.1 </w:t>
      </w:r>
      <w:r w:rsidR="0061456C">
        <w:rPr>
          <w:rFonts w:hint="eastAsia"/>
        </w:rPr>
        <w:t>初始化游戏</w:t>
      </w:r>
    </w:p>
    <w:p w:rsidR="00525878" w:rsidRPr="006B13E4" w:rsidRDefault="00525878" w:rsidP="00B6165F">
      <w:pPr>
        <w:rPr>
          <w:lang w:val="en-US"/>
        </w:rPr>
      </w:pPr>
    </w:p>
    <w:p w:rsidR="00525878" w:rsidRDefault="00525878" w:rsidP="00B6165F">
      <w:pPr>
        <w:rPr>
          <w:lang w:val="en-US"/>
        </w:rPr>
      </w:pPr>
      <w:r>
        <w:rPr>
          <w:rFonts w:hint="eastAsia"/>
        </w:rPr>
        <w:t>1</w:t>
      </w:r>
      <w:r>
        <w:t>.</w:t>
      </w:r>
      <w:r w:rsidR="0061456C">
        <w:t>2</w:t>
      </w:r>
      <w:r>
        <w:t xml:space="preserve"> </w:t>
      </w:r>
      <w:r>
        <w:rPr>
          <w:rFonts w:hint="eastAsia"/>
        </w:rPr>
        <w:t>方块设计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263"/>
        <w:gridCol w:w="6754"/>
      </w:tblGrid>
      <w:tr w:rsidR="008B4E8C" w:rsidTr="005A72AD">
        <w:tc>
          <w:tcPr>
            <w:tcW w:w="2263" w:type="dxa"/>
          </w:tcPr>
          <w:p w:rsidR="008B4E8C" w:rsidRDefault="008B4E8C" w:rsidP="00B6165F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方块类型</w:t>
            </w:r>
          </w:p>
        </w:tc>
        <w:tc>
          <w:tcPr>
            <w:tcW w:w="6754" w:type="dxa"/>
          </w:tcPr>
          <w:p w:rsidR="008B4E8C" w:rsidRDefault="008B4E8C" w:rsidP="00B6165F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方块状态</w:t>
            </w:r>
          </w:p>
        </w:tc>
      </w:tr>
      <w:tr w:rsidR="00EB2F7D" w:rsidTr="005A72AD">
        <w:tc>
          <w:tcPr>
            <w:tcW w:w="2263" w:type="dxa"/>
          </w:tcPr>
          <w:p w:rsidR="00EB2F7D" w:rsidRDefault="00EB2F7D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S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EB2F7D" w:rsidRDefault="000D7154" w:rsidP="00B6165F">
            <w:pPr>
              <w:rPr>
                <w:rFonts w:hint="eastAsia"/>
                <w:lang w:val="en-US"/>
              </w:rPr>
            </w:pPr>
            <w:r w:rsidRPr="000D7154">
              <w:rPr>
                <w:lang w:val="en-US"/>
              </w:rPr>
              <w:drawing>
                <wp:inline distT="0" distB="0" distL="0" distR="0" wp14:anchorId="601FDC0F" wp14:editId="503DF39B">
                  <wp:extent cx="1063477" cy="957129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352" cy="972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D7154">
              <w:rPr>
                <w:lang w:val="en-US"/>
              </w:rPr>
              <w:drawing>
                <wp:inline distT="0" distB="0" distL="0" distR="0" wp14:anchorId="0F76F7F4" wp14:editId="0F0E2559">
                  <wp:extent cx="982823" cy="90585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658" cy="92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F7D" w:rsidTr="005A72AD">
        <w:tc>
          <w:tcPr>
            <w:tcW w:w="2263" w:type="dxa"/>
          </w:tcPr>
          <w:p w:rsidR="00EB2F7D" w:rsidRDefault="00EB2F7D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Z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EB2F7D" w:rsidRDefault="007B50A2" w:rsidP="00B6165F">
            <w:pPr>
              <w:rPr>
                <w:rFonts w:hint="eastAsia"/>
                <w:lang w:val="en-US"/>
              </w:rPr>
            </w:pPr>
            <w:r w:rsidRPr="007B50A2">
              <w:rPr>
                <w:lang w:val="en-US"/>
              </w:rPr>
              <w:drawing>
                <wp:inline distT="0" distB="0" distL="0" distR="0" wp14:anchorId="7F9D152C" wp14:editId="2E9BC391">
                  <wp:extent cx="1052423" cy="914400"/>
                  <wp:effectExtent l="0" t="0" r="190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571" cy="92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B50A2">
              <w:rPr>
                <w:lang w:val="en-US"/>
              </w:rPr>
              <w:drawing>
                <wp:inline distT="0" distB="0" distL="0" distR="0" wp14:anchorId="16C3FE0C" wp14:editId="2CB5FD44">
                  <wp:extent cx="1076770" cy="956461"/>
                  <wp:effectExtent l="0" t="0" r="317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072" cy="96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F7D" w:rsidTr="005A72AD">
        <w:tc>
          <w:tcPr>
            <w:tcW w:w="2263" w:type="dxa"/>
          </w:tcPr>
          <w:p w:rsidR="00EB2F7D" w:rsidRDefault="00EB2F7D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J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EB2F7D" w:rsidRDefault="004C6423" w:rsidP="00B6165F">
            <w:pPr>
              <w:rPr>
                <w:rFonts w:hint="eastAsia"/>
                <w:lang w:val="en-US"/>
              </w:rPr>
            </w:pPr>
            <w:r w:rsidRPr="004C6423">
              <w:rPr>
                <w:lang w:val="en-US"/>
              </w:rPr>
              <w:drawing>
                <wp:inline distT="0" distB="0" distL="0" distR="0" wp14:anchorId="24809E68" wp14:editId="297BAA21">
                  <wp:extent cx="999368" cy="922946"/>
                  <wp:effectExtent l="0" t="0" r="4445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09" cy="939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562E" w:rsidRPr="004C6423">
              <w:rPr>
                <w:lang w:val="en-US"/>
              </w:rPr>
              <w:drawing>
                <wp:inline distT="0" distB="0" distL="0" distR="0" wp14:anchorId="792AC7E6" wp14:editId="7943C381">
                  <wp:extent cx="1054529" cy="940037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590" cy="95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 w:rsidRPr="004C6423">
              <w:rPr>
                <w:lang w:val="en-US"/>
              </w:rPr>
              <w:drawing>
                <wp:inline distT="0" distB="0" distL="0" distR="0" wp14:anchorId="3501FB6F" wp14:editId="2C50DB7D">
                  <wp:extent cx="982767" cy="896560"/>
                  <wp:effectExtent l="0" t="0" r="0" b="571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837" cy="915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 w:rsidRPr="004C6423">
              <w:rPr>
                <w:lang w:val="en-US"/>
              </w:rPr>
              <w:drawing>
                <wp:inline distT="0" distB="0" distL="0" distR="0" wp14:anchorId="68F60C30" wp14:editId="749320D5">
                  <wp:extent cx="993122" cy="91440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655" cy="924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2F7D" w:rsidTr="005A72AD">
        <w:tc>
          <w:tcPr>
            <w:tcW w:w="2263" w:type="dxa"/>
          </w:tcPr>
          <w:p w:rsidR="00EB2F7D" w:rsidRDefault="00EB2F7D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L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EB2F7D" w:rsidRDefault="00E17E81" w:rsidP="00B6165F">
            <w:pPr>
              <w:rPr>
                <w:rFonts w:hint="eastAsia"/>
                <w:lang w:val="en-US"/>
              </w:rPr>
            </w:pPr>
            <w:r w:rsidRPr="00E17E81">
              <w:rPr>
                <w:lang w:val="en-US"/>
              </w:rPr>
              <w:drawing>
                <wp:inline distT="0" distB="0" distL="0" distR="0" wp14:anchorId="0B2F9F50" wp14:editId="2E598E4F">
                  <wp:extent cx="920740" cy="85457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277" cy="863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764E" w:rsidRPr="00C1549E">
              <w:rPr>
                <w:lang w:val="en-US"/>
              </w:rPr>
              <w:drawing>
                <wp:inline distT="0" distB="0" distL="0" distR="0" wp14:anchorId="73C85604" wp14:editId="6798D7A7">
                  <wp:extent cx="975832" cy="871671"/>
                  <wp:effectExtent l="0" t="0" r="2540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949" cy="891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10D33" w:rsidRPr="00710D33">
              <w:rPr>
                <w:lang w:val="en-US"/>
              </w:rPr>
              <w:drawing>
                <wp:inline distT="0" distB="0" distL="0" distR="0" wp14:anchorId="47FFDCC6" wp14:editId="5A17CAD5">
                  <wp:extent cx="1015472" cy="940037"/>
                  <wp:effectExtent l="0" t="0" r="63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76" cy="946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549E" w:rsidRPr="00C1549E">
              <w:rPr>
                <w:lang w:val="en-US"/>
              </w:rPr>
              <w:drawing>
                <wp:inline distT="0" distB="0" distL="0" distR="0" wp14:anchorId="53A7B69C" wp14:editId="243BD0E2">
                  <wp:extent cx="1051132" cy="875943"/>
                  <wp:effectExtent l="0" t="0" r="3175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15" cy="89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399A" w:rsidTr="005A72AD">
        <w:tc>
          <w:tcPr>
            <w:tcW w:w="2263" w:type="dxa"/>
          </w:tcPr>
          <w:p w:rsidR="009B1F9B" w:rsidRDefault="0054399A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54399A" w:rsidRDefault="009B1F9B" w:rsidP="00B6165F">
            <w:pPr>
              <w:rPr>
                <w:rFonts w:hint="eastAsia"/>
                <w:lang w:val="en-US"/>
              </w:rPr>
            </w:pPr>
            <w:r w:rsidRPr="009B1F9B">
              <w:rPr>
                <w:lang w:val="en-US"/>
              </w:rPr>
              <w:drawing>
                <wp:inline distT="0" distB="0" distL="0" distR="0" wp14:anchorId="146B20E0" wp14:editId="59DB7954">
                  <wp:extent cx="1025495" cy="893727"/>
                  <wp:effectExtent l="0" t="0" r="381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449" cy="90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17815" w:rsidRPr="00D17815">
              <w:rPr>
                <w:lang w:val="en-US"/>
              </w:rPr>
              <w:drawing>
                <wp:inline distT="0" distB="0" distL="0" distR="0" wp14:anchorId="5369F099" wp14:editId="0A06C74A">
                  <wp:extent cx="910745" cy="828942"/>
                  <wp:effectExtent l="0" t="0" r="381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576" cy="857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1B26" w:rsidRPr="00131B26">
              <w:rPr>
                <w:lang w:val="en-US"/>
              </w:rPr>
              <w:drawing>
                <wp:inline distT="0" distB="0" distL="0" distR="0" wp14:anchorId="578DE60A" wp14:editId="2DC8475A">
                  <wp:extent cx="907658" cy="85457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45" cy="887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3BF1" w:rsidRPr="00CB3BF1">
              <w:rPr>
                <w:lang w:val="en-US"/>
              </w:rPr>
              <w:drawing>
                <wp:inline distT="0" distB="0" distL="0" distR="0" wp14:anchorId="5D20B18B" wp14:editId="460C0937">
                  <wp:extent cx="890287" cy="80330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289" cy="8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155D" w:rsidTr="005A72AD">
        <w:tc>
          <w:tcPr>
            <w:tcW w:w="2263" w:type="dxa"/>
          </w:tcPr>
          <w:p w:rsidR="0047155D" w:rsidRDefault="0047155D" w:rsidP="00B6165F"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>O</w:t>
            </w:r>
            <w:r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47155D" w:rsidRPr="009B1F9B" w:rsidRDefault="007C2F4B" w:rsidP="00B6165F">
            <w:pPr>
              <w:rPr>
                <w:lang w:val="en-US"/>
              </w:rPr>
            </w:pPr>
            <w:r w:rsidRPr="007C2F4B">
              <w:rPr>
                <w:lang w:val="en-US"/>
              </w:rPr>
              <w:drawing>
                <wp:inline distT="0" distB="0" distL="0" distR="0" wp14:anchorId="2BDA3223" wp14:editId="6FB75ED7">
                  <wp:extent cx="1124101" cy="922946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493" cy="93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4E8C" w:rsidTr="005A72AD">
        <w:tc>
          <w:tcPr>
            <w:tcW w:w="2263" w:type="dxa"/>
          </w:tcPr>
          <w:p w:rsidR="008B4E8C" w:rsidRDefault="00EB2F7D" w:rsidP="00B6165F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I</w:t>
            </w:r>
            <w:r w:rsidR="0058747A">
              <w:rPr>
                <w:rFonts w:hint="eastAsia"/>
                <w:lang w:val="en-US"/>
              </w:rPr>
              <w:t>型</w:t>
            </w:r>
          </w:p>
        </w:tc>
        <w:tc>
          <w:tcPr>
            <w:tcW w:w="6754" w:type="dxa"/>
          </w:tcPr>
          <w:p w:rsidR="008B4E8C" w:rsidRDefault="005A72AD" w:rsidP="00B6165F">
            <w:pPr>
              <w:rPr>
                <w:lang w:val="en-US"/>
              </w:rPr>
            </w:pPr>
            <w:r w:rsidRPr="005A72AD">
              <w:rPr>
                <w:lang w:val="en-US"/>
              </w:rPr>
              <w:drawing>
                <wp:inline distT="0" distB="0" distL="0" distR="0" wp14:anchorId="606EA6D9" wp14:editId="790F6820">
                  <wp:extent cx="1197317" cy="1051133"/>
                  <wp:effectExtent l="0" t="0" r="0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269" cy="1057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72AD">
              <w:rPr>
                <w:lang w:val="en-US"/>
              </w:rPr>
              <w:drawing>
                <wp:inline distT="0" distB="0" distL="0" distR="0" wp14:anchorId="162C4252" wp14:editId="0079EC1B">
                  <wp:extent cx="1175907" cy="1003175"/>
                  <wp:effectExtent l="0" t="0" r="5715" b="63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471" cy="102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6066" w:rsidRDefault="00AD6066" w:rsidP="00B6165F">
      <w:pPr>
        <w:rPr>
          <w:lang w:val="en-US"/>
        </w:rPr>
      </w:pPr>
    </w:p>
    <w:p w:rsidR="00870AED" w:rsidRDefault="00870AED" w:rsidP="00B6165F">
      <w:pPr>
        <w:rPr>
          <w:lang w:val="en-US"/>
        </w:rPr>
      </w:pPr>
    </w:p>
    <w:p w:rsidR="00870AED" w:rsidRDefault="00870AED" w:rsidP="00B6165F">
      <w:pPr>
        <w:rPr>
          <w:rFonts w:hint="eastAsia"/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>-------</w:t>
      </w:r>
      <w:r>
        <w:rPr>
          <w:rFonts w:hint="eastAsia"/>
          <w:lang w:val="en-US"/>
        </w:rPr>
        <w:t>L</w:t>
      </w:r>
      <w:r>
        <w:rPr>
          <w:rFonts w:hint="eastAsia"/>
          <w:lang w:val="en-US"/>
        </w:rPr>
        <w:t>型</w:t>
      </w:r>
      <w:r>
        <w:rPr>
          <w:rFonts w:hint="eastAsia"/>
          <w:lang w:val="en-US"/>
        </w:rPr>
        <w:t>-</w:t>
      </w:r>
      <w:r>
        <w:rPr>
          <w:lang w:val="en-US"/>
        </w:rPr>
        <w:t>----------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7B50A2" w:rsidTr="00E17E8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AD6066" w:rsidRPr="005A72AD" w:rsidRDefault="00AD6066" w:rsidP="00B6165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</w:tr>
      <w:tr w:rsidR="00CB3BF1" w:rsidTr="00E17E8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AD6066" w:rsidRPr="005A72AD" w:rsidRDefault="00AD6066" w:rsidP="00B6165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</w:tr>
      <w:tr w:rsidR="00AD6066" w:rsidTr="00E17E81">
        <w:trPr>
          <w:trHeight w:val="453"/>
        </w:trPr>
        <w:tc>
          <w:tcPr>
            <w:tcW w:w="497" w:type="dxa"/>
            <w:shd w:val="clear" w:color="auto" w:fill="FF0000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FF0000"/>
          </w:tcPr>
          <w:p w:rsidR="00AD6066" w:rsidRPr="005A72AD" w:rsidRDefault="00AD6066" w:rsidP="00B6165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</w:tr>
      <w:tr w:rsidR="00AD6066" w:rsidTr="005A72AD">
        <w:trPr>
          <w:trHeight w:val="453"/>
        </w:trPr>
        <w:tc>
          <w:tcPr>
            <w:tcW w:w="497" w:type="dxa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AD6066" w:rsidRPr="005A72AD" w:rsidRDefault="00AD6066" w:rsidP="00B6165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AD6066" w:rsidRDefault="00AD6066" w:rsidP="00B6165F">
            <w:pPr>
              <w:rPr>
                <w:rFonts w:hint="eastAsia"/>
                <w:lang w:val="en-US"/>
              </w:rPr>
            </w:pPr>
          </w:p>
        </w:tc>
      </w:tr>
    </w:tbl>
    <w:p w:rsidR="00AD6066" w:rsidRDefault="00AD6066" w:rsidP="00B6165F">
      <w:pPr>
        <w:rPr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BE7E6E" w:rsidTr="00ED65DF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BE7E6E" w:rsidRPr="005A72AD" w:rsidRDefault="00BE7E6E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</w:tr>
      <w:tr w:rsidR="00BE7E6E" w:rsidTr="00ED65DF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BE7E6E" w:rsidRPr="005A72AD" w:rsidRDefault="00BE7E6E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</w:tr>
      <w:tr w:rsidR="00BE7E6E" w:rsidTr="00ED65DF">
        <w:trPr>
          <w:trHeight w:val="453"/>
        </w:trPr>
        <w:tc>
          <w:tcPr>
            <w:tcW w:w="497" w:type="dxa"/>
            <w:shd w:val="clear" w:color="auto" w:fill="auto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BE7E6E" w:rsidRPr="005A72AD" w:rsidRDefault="00BE7E6E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</w:tr>
      <w:tr w:rsidR="00BE7E6E" w:rsidTr="00ED65DF">
        <w:trPr>
          <w:trHeight w:val="453"/>
        </w:trPr>
        <w:tc>
          <w:tcPr>
            <w:tcW w:w="497" w:type="dxa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BE7E6E" w:rsidRPr="005A72AD" w:rsidRDefault="00BE7E6E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BE7E6E" w:rsidRDefault="00BE7E6E" w:rsidP="00ED65DF">
            <w:pPr>
              <w:rPr>
                <w:rFonts w:hint="eastAsia"/>
                <w:lang w:val="en-US"/>
              </w:rPr>
            </w:pPr>
          </w:p>
        </w:tc>
      </w:tr>
    </w:tbl>
    <w:p w:rsidR="00A30CFE" w:rsidRDefault="00A30CFE" w:rsidP="00B6165F">
      <w:pPr>
        <w:rPr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DB6F99" w:rsidTr="00ED65DF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DB6F99" w:rsidRPr="005A72AD" w:rsidRDefault="00DB6F9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</w:tr>
      <w:tr w:rsidR="00DB6F99" w:rsidTr="00ED65DF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DB6F99" w:rsidRPr="005A72AD" w:rsidRDefault="00DB6F9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</w:tr>
      <w:tr w:rsidR="00DB6F99" w:rsidTr="00ED65DF">
        <w:trPr>
          <w:trHeight w:val="453"/>
        </w:trPr>
        <w:tc>
          <w:tcPr>
            <w:tcW w:w="497" w:type="dxa"/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FF0000"/>
          </w:tcPr>
          <w:p w:rsidR="00DB6F99" w:rsidRPr="005A72AD" w:rsidRDefault="00DB6F9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</w:tr>
      <w:tr w:rsidR="00DB6F99" w:rsidTr="00ED65DF">
        <w:trPr>
          <w:trHeight w:val="453"/>
        </w:trPr>
        <w:tc>
          <w:tcPr>
            <w:tcW w:w="497" w:type="dxa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DB6F99" w:rsidRPr="005A72AD" w:rsidRDefault="00DB6F9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DB6F99" w:rsidRDefault="00DB6F99" w:rsidP="00ED65DF">
            <w:pPr>
              <w:rPr>
                <w:rFonts w:hint="eastAsia"/>
                <w:lang w:val="en-US"/>
              </w:rPr>
            </w:pPr>
          </w:p>
        </w:tc>
      </w:tr>
    </w:tbl>
    <w:p w:rsidR="00DB6F99" w:rsidRDefault="00DB6F99" w:rsidP="00B6165F">
      <w:pPr>
        <w:rPr>
          <w:rFonts w:hint="eastAsia"/>
          <w:lang w:val="en-US"/>
        </w:rPr>
      </w:pPr>
    </w:p>
    <w:p w:rsidR="00BE7E6E" w:rsidRDefault="00BE7E6E" w:rsidP="00B6165F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CE0AC4" w:rsidTr="00CE0AC4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CE0AC4" w:rsidRPr="005A72AD" w:rsidRDefault="00CE0AC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</w:tr>
      <w:tr w:rsidR="00CE0AC4" w:rsidTr="00CE0AC4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CE0AC4" w:rsidRPr="005A72AD" w:rsidRDefault="00CE0AC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</w:tr>
      <w:tr w:rsidR="00CE0AC4" w:rsidTr="00CE0AC4">
        <w:trPr>
          <w:trHeight w:val="453"/>
        </w:trPr>
        <w:tc>
          <w:tcPr>
            <w:tcW w:w="497" w:type="dxa"/>
            <w:shd w:val="clear" w:color="auto" w:fill="auto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CE0AC4" w:rsidRPr="005A72AD" w:rsidRDefault="00CE0AC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</w:tr>
      <w:tr w:rsidR="00CE0AC4" w:rsidTr="00ED65DF">
        <w:trPr>
          <w:trHeight w:val="453"/>
        </w:trPr>
        <w:tc>
          <w:tcPr>
            <w:tcW w:w="497" w:type="dxa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CE0AC4" w:rsidRPr="005A72AD" w:rsidRDefault="00CE0AC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CE0AC4" w:rsidRDefault="00CE0AC4" w:rsidP="00ED65DF">
            <w:pPr>
              <w:rPr>
                <w:rFonts w:hint="eastAsia"/>
                <w:lang w:val="en-US"/>
              </w:rPr>
            </w:pPr>
          </w:p>
        </w:tc>
      </w:tr>
    </w:tbl>
    <w:p w:rsidR="003044E1" w:rsidRDefault="003044E1" w:rsidP="00B6165F">
      <w:pPr>
        <w:rPr>
          <w:rFonts w:hint="eastAsia"/>
          <w:lang w:val="en-US"/>
        </w:rPr>
      </w:pPr>
    </w:p>
    <w:p w:rsidR="003044E1" w:rsidRDefault="003044E1" w:rsidP="00B6165F">
      <w:pPr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 xml:space="preserve">------- </w:t>
      </w:r>
      <w:r>
        <w:rPr>
          <w:rFonts w:hint="eastAsia"/>
          <w:lang w:val="en-US"/>
        </w:rPr>
        <w:t>S</w:t>
      </w:r>
      <w:r>
        <w:rPr>
          <w:rFonts w:hint="eastAsia"/>
          <w:lang w:val="en-US"/>
        </w:rPr>
        <w:t>型</w:t>
      </w:r>
      <w:r>
        <w:rPr>
          <w:rFonts w:hint="eastAsia"/>
          <w:lang w:val="en-US"/>
        </w:rPr>
        <w:t>-</w:t>
      </w:r>
      <w:r>
        <w:rPr>
          <w:lang w:val="en-US"/>
        </w:rPr>
        <w:t>----------</w:t>
      </w:r>
    </w:p>
    <w:p w:rsidR="003044E1" w:rsidRDefault="003044E1" w:rsidP="00B6165F">
      <w:pPr>
        <w:rPr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3044E1" w:rsidTr="003044E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3044E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3044E1">
        <w:trPr>
          <w:trHeight w:val="453"/>
        </w:trPr>
        <w:tc>
          <w:tcPr>
            <w:tcW w:w="497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FF0000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ED65DF">
        <w:trPr>
          <w:trHeight w:val="453"/>
        </w:trPr>
        <w:tc>
          <w:tcPr>
            <w:tcW w:w="497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</w:tbl>
    <w:p w:rsidR="003044E1" w:rsidRDefault="003044E1" w:rsidP="00B6165F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3044E1" w:rsidTr="003044E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3044E1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3044E1">
        <w:trPr>
          <w:trHeight w:val="453"/>
        </w:trPr>
        <w:tc>
          <w:tcPr>
            <w:tcW w:w="497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  <w:tr w:rsidR="003044E1" w:rsidTr="00ED65DF">
        <w:trPr>
          <w:trHeight w:val="453"/>
        </w:trPr>
        <w:tc>
          <w:tcPr>
            <w:tcW w:w="497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3044E1" w:rsidRPr="005A72AD" w:rsidRDefault="003044E1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3044E1" w:rsidRDefault="003044E1" w:rsidP="00ED65DF">
            <w:pPr>
              <w:rPr>
                <w:rFonts w:hint="eastAsia"/>
                <w:lang w:val="en-US"/>
              </w:rPr>
            </w:pPr>
          </w:p>
        </w:tc>
      </w:tr>
    </w:tbl>
    <w:p w:rsidR="003044E1" w:rsidRDefault="003044E1" w:rsidP="00B6165F">
      <w:pPr>
        <w:rPr>
          <w:lang w:val="en-US"/>
        </w:rPr>
      </w:pPr>
    </w:p>
    <w:p w:rsidR="00434509" w:rsidRDefault="00434509" w:rsidP="00434509">
      <w:pPr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 xml:space="preserve">------- </w:t>
      </w:r>
      <w:r>
        <w:rPr>
          <w:rFonts w:hint="eastAsia"/>
          <w:lang w:val="en-US"/>
        </w:rPr>
        <w:t>Z</w:t>
      </w:r>
      <w:r>
        <w:rPr>
          <w:rFonts w:hint="eastAsia"/>
          <w:lang w:val="en-US"/>
        </w:rPr>
        <w:t>型</w:t>
      </w:r>
      <w:r>
        <w:rPr>
          <w:rFonts w:hint="eastAsia"/>
          <w:lang w:val="en-US"/>
        </w:rPr>
        <w:t>-</w:t>
      </w:r>
      <w:r>
        <w:rPr>
          <w:lang w:val="en-US"/>
        </w:rPr>
        <w:t>----------</w:t>
      </w:r>
    </w:p>
    <w:p w:rsidR="00434509" w:rsidRDefault="00434509" w:rsidP="00434509">
      <w:pPr>
        <w:rPr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434509" w:rsidTr="0043450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43450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434509">
        <w:trPr>
          <w:trHeight w:val="453"/>
        </w:trPr>
        <w:tc>
          <w:tcPr>
            <w:tcW w:w="497" w:type="dxa"/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ED65DF">
        <w:trPr>
          <w:trHeight w:val="453"/>
        </w:trPr>
        <w:tc>
          <w:tcPr>
            <w:tcW w:w="497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</w:tbl>
    <w:p w:rsidR="00434509" w:rsidRDefault="00434509" w:rsidP="00434509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434509" w:rsidTr="00497306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497306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497306">
        <w:trPr>
          <w:trHeight w:val="453"/>
        </w:trPr>
        <w:tc>
          <w:tcPr>
            <w:tcW w:w="497" w:type="dxa"/>
            <w:shd w:val="clear" w:color="auto" w:fill="FF0000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  <w:tr w:rsidR="00434509" w:rsidTr="00ED65DF">
        <w:trPr>
          <w:trHeight w:val="453"/>
        </w:trPr>
        <w:tc>
          <w:tcPr>
            <w:tcW w:w="497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434509" w:rsidRPr="005A72AD" w:rsidRDefault="0043450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434509" w:rsidRDefault="00434509" w:rsidP="00ED65DF">
            <w:pPr>
              <w:rPr>
                <w:rFonts w:hint="eastAsia"/>
                <w:lang w:val="en-US"/>
              </w:rPr>
            </w:pPr>
          </w:p>
        </w:tc>
      </w:tr>
    </w:tbl>
    <w:p w:rsidR="00434509" w:rsidRDefault="00434509" w:rsidP="00B6165F">
      <w:pPr>
        <w:rPr>
          <w:lang w:val="en-US"/>
        </w:rPr>
      </w:pPr>
    </w:p>
    <w:p w:rsidR="00765FF4" w:rsidRDefault="00765FF4" w:rsidP="00765FF4">
      <w:pPr>
        <w:rPr>
          <w:lang w:val="en-US"/>
        </w:rPr>
      </w:pPr>
      <w:r>
        <w:rPr>
          <w:rFonts w:hint="eastAsia"/>
          <w:lang w:val="en-US"/>
        </w:rPr>
        <w:t>-</w:t>
      </w:r>
      <w:r>
        <w:rPr>
          <w:lang w:val="en-US"/>
        </w:rPr>
        <w:t xml:space="preserve">------- </w:t>
      </w:r>
      <w:r>
        <w:rPr>
          <w:rFonts w:hint="eastAsia"/>
          <w:lang w:val="en-US"/>
        </w:rPr>
        <w:t>J</w:t>
      </w:r>
      <w:r>
        <w:rPr>
          <w:rFonts w:hint="eastAsia"/>
          <w:lang w:val="en-US"/>
        </w:rPr>
        <w:t>型</w:t>
      </w:r>
      <w:r>
        <w:rPr>
          <w:rFonts w:hint="eastAsia"/>
          <w:lang w:val="en-US"/>
        </w:rPr>
        <w:t>-</w:t>
      </w:r>
      <w:r>
        <w:rPr>
          <w:lang w:val="en-US"/>
        </w:rPr>
        <w:t>----------</w:t>
      </w:r>
    </w:p>
    <w:p w:rsidR="00765FF4" w:rsidRDefault="00765FF4" w:rsidP="00765FF4">
      <w:pPr>
        <w:rPr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765FF4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F63489">
        <w:trPr>
          <w:trHeight w:val="453"/>
        </w:trPr>
        <w:tc>
          <w:tcPr>
            <w:tcW w:w="497" w:type="dxa"/>
            <w:shd w:val="clear" w:color="auto" w:fill="FF0000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FF0000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ED65DF">
        <w:trPr>
          <w:trHeight w:val="453"/>
        </w:trPr>
        <w:tc>
          <w:tcPr>
            <w:tcW w:w="497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</w:tbl>
    <w:p w:rsidR="00765FF4" w:rsidRDefault="00765FF4" w:rsidP="00765FF4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F63489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F63489">
        <w:trPr>
          <w:trHeight w:val="453"/>
        </w:trPr>
        <w:tc>
          <w:tcPr>
            <w:tcW w:w="497" w:type="dxa"/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  <w:tr w:rsidR="00765FF4" w:rsidTr="00ED65DF">
        <w:trPr>
          <w:trHeight w:val="453"/>
        </w:trPr>
        <w:tc>
          <w:tcPr>
            <w:tcW w:w="497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765FF4" w:rsidRPr="005A72AD" w:rsidRDefault="00765FF4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765FF4" w:rsidRDefault="00765FF4" w:rsidP="00ED65DF">
            <w:pPr>
              <w:rPr>
                <w:rFonts w:hint="eastAsia"/>
                <w:lang w:val="en-US"/>
              </w:rPr>
            </w:pPr>
          </w:p>
        </w:tc>
      </w:tr>
    </w:tbl>
    <w:p w:rsidR="00F63489" w:rsidRDefault="00F63489" w:rsidP="00765FF4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F63489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F63489" w:rsidRPr="005A72AD" w:rsidRDefault="00F6348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</w:tr>
      <w:tr w:rsidR="00F63489" w:rsidTr="00F63489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F63489" w:rsidRPr="005A72AD" w:rsidRDefault="00F6348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</w:tr>
      <w:tr w:rsidR="00F63489" w:rsidTr="00F63489">
        <w:trPr>
          <w:trHeight w:val="453"/>
        </w:trPr>
        <w:tc>
          <w:tcPr>
            <w:tcW w:w="497" w:type="dxa"/>
            <w:shd w:val="clear" w:color="auto" w:fill="FF0000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F63489" w:rsidRPr="005A72AD" w:rsidRDefault="00F6348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</w:tr>
      <w:tr w:rsidR="00F63489" w:rsidTr="00ED65DF">
        <w:trPr>
          <w:trHeight w:val="453"/>
        </w:trPr>
        <w:tc>
          <w:tcPr>
            <w:tcW w:w="497" w:type="dxa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F63489" w:rsidRPr="005A72AD" w:rsidRDefault="00F63489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F63489" w:rsidRDefault="00F63489" w:rsidP="00ED65DF">
            <w:pPr>
              <w:rPr>
                <w:rFonts w:hint="eastAsia"/>
                <w:lang w:val="en-US"/>
              </w:rPr>
            </w:pPr>
          </w:p>
        </w:tc>
      </w:tr>
    </w:tbl>
    <w:p w:rsidR="00E91078" w:rsidRDefault="00E91078" w:rsidP="00B6165F">
      <w:pPr>
        <w:rPr>
          <w:rFonts w:hint="eastAsia"/>
          <w:lang w:val="en-US"/>
        </w:rPr>
      </w:pP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97"/>
        <w:gridCol w:w="497"/>
        <w:gridCol w:w="497"/>
        <w:gridCol w:w="498"/>
      </w:tblGrid>
      <w:tr w:rsidR="00E91078" w:rsidTr="00E91078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E91078" w:rsidRPr="005A72AD" w:rsidRDefault="00E91078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tcBorders>
              <w:bottom w:val="single" w:sz="4" w:space="0" w:color="auto"/>
            </w:tcBorders>
            <w:shd w:val="clear" w:color="auto" w:fill="auto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</w:tr>
      <w:tr w:rsidR="00E91078" w:rsidTr="00E91078">
        <w:trPr>
          <w:trHeight w:val="453"/>
        </w:trPr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auto"/>
          </w:tcPr>
          <w:p w:rsidR="00E91078" w:rsidRPr="005A72AD" w:rsidRDefault="00E91078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tcBorders>
              <w:bottom w:val="single" w:sz="4" w:space="0" w:color="auto"/>
            </w:tcBorders>
            <w:shd w:val="clear" w:color="auto" w:fill="FF0000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  <w:shd w:val="clear" w:color="auto" w:fill="auto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</w:tr>
      <w:tr w:rsidR="00E91078" w:rsidTr="00ED65DF">
        <w:trPr>
          <w:trHeight w:val="453"/>
        </w:trPr>
        <w:tc>
          <w:tcPr>
            <w:tcW w:w="497" w:type="dxa"/>
            <w:shd w:val="clear" w:color="auto" w:fill="auto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E91078" w:rsidRPr="005A72AD" w:rsidRDefault="00E91078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</w:tr>
      <w:tr w:rsidR="00E91078" w:rsidTr="00ED65DF">
        <w:trPr>
          <w:trHeight w:val="453"/>
        </w:trPr>
        <w:tc>
          <w:tcPr>
            <w:tcW w:w="497" w:type="dxa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7" w:type="dxa"/>
            <w:shd w:val="clear" w:color="auto" w:fill="auto"/>
          </w:tcPr>
          <w:p w:rsidR="00E91078" w:rsidRPr="005A72AD" w:rsidRDefault="00E91078" w:rsidP="00ED65DF">
            <w:pPr>
              <w:rPr>
                <w:rFonts w:hint="eastAsia"/>
                <w:color w:val="FF0000"/>
                <w:lang w:val="en-US"/>
              </w:rPr>
            </w:pPr>
          </w:p>
        </w:tc>
        <w:tc>
          <w:tcPr>
            <w:tcW w:w="497" w:type="dxa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  <w:tc>
          <w:tcPr>
            <w:tcW w:w="498" w:type="dxa"/>
          </w:tcPr>
          <w:p w:rsidR="00E91078" w:rsidRDefault="00E91078" w:rsidP="00ED65DF">
            <w:pPr>
              <w:rPr>
                <w:rFonts w:hint="eastAsia"/>
                <w:lang w:val="en-US"/>
              </w:rPr>
            </w:pPr>
          </w:p>
        </w:tc>
      </w:tr>
    </w:tbl>
    <w:p w:rsidR="00E91078" w:rsidRDefault="00E91078" w:rsidP="00B6165F">
      <w:pPr>
        <w:rPr>
          <w:rFonts w:hint="eastAsia"/>
          <w:lang w:val="en-US"/>
        </w:rPr>
      </w:pPr>
    </w:p>
    <w:p w:rsidR="0061456C" w:rsidRPr="0004099B" w:rsidRDefault="0061456C" w:rsidP="00B6165F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.3 </w:t>
      </w:r>
      <w:r>
        <w:rPr>
          <w:rFonts w:hint="eastAsia"/>
        </w:rPr>
        <w:t>地图设计</w:t>
      </w:r>
    </w:p>
    <w:p w:rsidR="006B13E4" w:rsidRDefault="006B13E4" w:rsidP="00B6165F">
      <w:pPr>
        <w:rPr>
          <w:lang w:val="en-US"/>
        </w:rPr>
      </w:pPr>
    </w:p>
    <w:p w:rsidR="006B13E4" w:rsidRDefault="006B13E4" w:rsidP="00B6165F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 w:rsidR="0004099B">
        <w:rPr>
          <w:rFonts w:hint="eastAsia"/>
          <w:lang w:val="en-US"/>
        </w:rPr>
        <w:t>方块</w:t>
      </w:r>
      <w:r w:rsidR="00E317A6">
        <w:rPr>
          <w:rFonts w:hint="eastAsia"/>
          <w:lang w:val="en-US"/>
        </w:rPr>
        <w:t>的</w:t>
      </w:r>
      <w:r w:rsidR="00BF09CB">
        <w:rPr>
          <w:rFonts w:hint="eastAsia"/>
          <w:lang w:val="en-US"/>
        </w:rPr>
        <w:t>下落</w:t>
      </w:r>
    </w:p>
    <w:p w:rsidR="009A03DE" w:rsidRDefault="009A03DE" w:rsidP="00B6165F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.4.1 </w:t>
      </w:r>
      <w:r>
        <w:rPr>
          <w:rFonts w:hint="eastAsia"/>
          <w:lang w:val="en-US"/>
        </w:rPr>
        <w:t>一步一步</w:t>
      </w:r>
      <w:r w:rsidR="00421C75">
        <w:rPr>
          <w:rFonts w:hint="eastAsia"/>
          <w:lang w:val="en-US"/>
        </w:rPr>
        <w:t>的</w:t>
      </w:r>
      <w:r>
        <w:rPr>
          <w:rFonts w:hint="eastAsia"/>
          <w:lang w:val="en-US"/>
        </w:rPr>
        <w:t>下落</w:t>
      </w:r>
    </w:p>
    <w:p w:rsidR="009A03DE" w:rsidRDefault="009A03DE" w:rsidP="00B6165F">
      <w:pPr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.4.2 </w:t>
      </w:r>
      <w:r w:rsidR="002E603B">
        <w:rPr>
          <w:rFonts w:hint="eastAsia"/>
          <w:lang w:val="en-US"/>
        </w:rPr>
        <w:t>一键</w:t>
      </w:r>
      <w:r w:rsidR="00867600">
        <w:rPr>
          <w:rFonts w:hint="eastAsia"/>
          <w:lang w:val="en-US"/>
        </w:rPr>
        <w:t>下落</w:t>
      </w:r>
      <w:r>
        <w:rPr>
          <w:rFonts w:hint="eastAsia"/>
          <w:lang w:val="en-US"/>
        </w:rPr>
        <w:t>到底部</w:t>
      </w:r>
    </w:p>
    <w:p w:rsidR="00290D88" w:rsidRPr="00AD6066" w:rsidRDefault="00290D88" w:rsidP="00B6165F">
      <w:pPr>
        <w:rPr>
          <w:rFonts w:hint="eastAsia"/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 xml:space="preserve">.5 </w:t>
      </w:r>
      <w:r>
        <w:rPr>
          <w:rFonts w:hint="eastAsia"/>
          <w:lang w:val="en-US"/>
        </w:rPr>
        <w:t>方块</w:t>
      </w:r>
      <w:r w:rsidR="00E317A6">
        <w:rPr>
          <w:rFonts w:hint="eastAsia"/>
          <w:lang w:val="en-US"/>
        </w:rPr>
        <w:t>的</w:t>
      </w:r>
      <w:r>
        <w:rPr>
          <w:rFonts w:hint="eastAsia"/>
          <w:lang w:val="en-US"/>
        </w:rPr>
        <w:t>左右移动</w:t>
      </w:r>
    </w:p>
    <w:sectPr w:rsidR="00290D88" w:rsidRPr="00AD6066" w:rsidSect="005A72AD">
      <w:footerReference w:type="default" r:id="rId27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29B5" w:rsidRDefault="001329B5">
      <w:r>
        <w:separator/>
      </w:r>
    </w:p>
    <w:p w:rsidR="001329B5" w:rsidRDefault="001329B5"/>
  </w:endnote>
  <w:endnote w:type="continuationSeparator" w:id="0">
    <w:p w:rsidR="001329B5" w:rsidRDefault="001329B5">
      <w:r>
        <w:continuationSeparator/>
      </w:r>
    </w:p>
    <w:p w:rsidR="001329B5" w:rsidRDefault="001329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29B5" w:rsidRDefault="001329B5">
      <w:r>
        <w:separator/>
      </w:r>
    </w:p>
    <w:p w:rsidR="001329B5" w:rsidRDefault="001329B5"/>
  </w:footnote>
  <w:footnote w:type="continuationSeparator" w:id="0">
    <w:p w:rsidR="001329B5" w:rsidRDefault="001329B5">
      <w:r>
        <w:continuationSeparator/>
      </w:r>
    </w:p>
    <w:p w:rsidR="001329B5" w:rsidRDefault="001329B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1573A0"/>
    <w:multiLevelType w:val="hybridMultilevel"/>
    <w:tmpl w:val="D396BF60"/>
    <w:lvl w:ilvl="0" w:tplc="6EC888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E9"/>
    <w:rsid w:val="0004099B"/>
    <w:rsid w:val="000D7154"/>
    <w:rsid w:val="00131B26"/>
    <w:rsid w:val="001329B5"/>
    <w:rsid w:val="0026661C"/>
    <w:rsid w:val="00290D88"/>
    <w:rsid w:val="002B43FD"/>
    <w:rsid w:val="002D35E9"/>
    <w:rsid w:val="002E603B"/>
    <w:rsid w:val="003044E1"/>
    <w:rsid w:val="00403CCD"/>
    <w:rsid w:val="00421C75"/>
    <w:rsid w:val="00434509"/>
    <w:rsid w:val="004434D3"/>
    <w:rsid w:val="0047155D"/>
    <w:rsid w:val="00497306"/>
    <w:rsid w:val="004C6423"/>
    <w:rsid w:val="00525878"/>
    <w:rsid w:val="00533586"/>
    <w:rsid w:val="0054399A"/>
    <w:rsid w:val="00547C66"/>
    <w:rsid w:val="0058747A"/>
    <w:rsid w:val="005A72AD"/>
    <w:rsid w:val="006106AF"/>
    <w:rsid w:val="0061456C"/>
    <w:rsid w:val="00621C68"/>
    <w:rsid w:val="006559D9"/>
    <w:rsid w:val="006A32FE"/>
    <w:rsid w:val="006B13E4"/>
    <w:rsid w:val="00710D33"/>
    <w:rsid w:val="0076179C"/>
    <w:rsid w:val="00765FF4"/>
    <w:rsid w:val="007B50A2"/>
    <w:rsid w:val="007C2F4B"/>
    <w:rsid w:val="00867600"/>
    <w:rsid w:val="00870AED"/>
    <w:rsid w:val="008B4E8C"/>
    <w:rsid w:val="009229FC"/>
    <w:rsid w:val="0098323F"/>
    <w:rsid w:val="009A03DE"/>
    <w:rsid w:val="009B1F9B"/>
    <w:rsid w:val="00A30CFE"/>
    <w:rsid w:val="00A43FBE"/>
    <w:rsid w:val="00AD6066"/>
    <w:rsid w:val="00AE79B2"/>
    <w:rsid w:val="00B6165F"/>
    <w:rsid w:val="00BE7E6E"/>
    <w:rsid w:val="00BF09CB"/>
    <w:rsid w:val="00C1549E"/>
    <w:rsid w:val="00C32C6F"/>
    <w:rsid w:val="00C35F1A"/>
    <w:rsid w:val="00C9613D"/>
    <w:rsid w:val="00CB3BF1"/>
    <w:rsid w:val="00CE0AC4"/>
    <w:rsid w:val="00D17815"/>
    <w:rsid w:val="00D519DF"/>
    <w:rsid w:val="00DB6F99"/>
    <w:rsid w:val="00DE6389"/>
    <w:rsid w:val="00E17E81"/>
    <w:rsid w:val="00E317A6"/>
    <w:rsid w:val="00E4764E"/>
    <w:rsid w:val="00E5562E"/>
    <w:rsid w:val="00E91078"/>
    <w:rsid w:val="00EA0BA3"/>
    <w:rsid w:val="00EB2F7D"/>
    <w:rsid w:val="00ED59CA"/>
    <w:rsid w:val="00F46A7E"/>
    <w:rsid w:val="00F63489"/>
    <w:rsid w:val="00F663E8"/>
    <w:rsid w:val="00FD5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E40428"/>
  <w15:chartTrackingRefBased/>
  <w15:docId w15:val="{03909E4B-FC76-E644-9A06-F7DCD42B8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b">
    <w:name w:val="List Paragraph"/>
    <w:basedOn w:val="a1"/>
    <w:uiPriority w:val="34"/>
    <w:unhideWhenUsed/>
    <w:qFormat/>
    <w:rsid w:val="00B6165F"/>
    <w:pPr>
      <w:ind w:firstLineChars="200" w:firstLine="420"/>
    </w:pPr>
  </w:style>
  <w:style w:type="table" w:styleId="afc">
    <w:name w:val="Table Grid"/>
    <w:basedOn w:val="a3"/>
    <w:uiPriority w:val="39"/>
    <w:rsid w:val="00AD6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in.zeng/Library/Containers/com.microsoft.Word/Data/Library/Application%20Support/Microsoft/Office/16.0/DTS/zh-CN%7b9F58D9AA-0B61-7C4A-A266-90545AF4168F%7d/%7b4CCD860D-1B52-4444-9E83-6DD3FF75753F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1B5F08-7A34-7B4B-8448-F8CE53FCD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46</TotalTime>
  <Pages>4</Pages>
  <Words>75</Words>
  <Characters>429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121</cp:revision>
  <dcterms:created xsi:type="dcterms:W3CDTF">2024-10-13T07:01:00Z</dcterms:created>
  <dcterms:modified xsi:type="dcterms:W3CDTF">2024-10-13T16:23:00Z</dcterms:modified>
</cp:coreProperties>
</file>